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A687" w14:textId="77777777" w:rsidR="0059120E" w:rsidRDefault="00380867">
      <w:pPr>
        <w:pStyle w:val="Name"/>
      </w:pPr>
      <w:r>
        <w:t>Mohamed muslih bIn zaba</w:t>
      </w:r>
    </w:p>
    <w:p w14:paraId="32DC7517" w14:textId="2B8A73AB" w:rsidR="0059120E" w:rsidRDefault="008D438A">
      <w:pPr>
        <w:pStyle w:val="ContactInfo"/>
      </w:pPr>
      <w:r>
        <w:t xml:space="preserve"> BLK</w:t>
      </w:r>
      <w:r w:rsidR="00C60F29">
        <w:t xml:space="preserve"> 165 BEDOK SOUTH ROAD SINGAPORE 460165</w:t>
      </w:r>
      <w:r w:rsidR="0044700E">
        <w:t xml:space="preserve"> |</w:t>
      </w:r>
      <w:r w:rsidR="00AD6D98">
        <w:t xml:space="preserve"> </w:t>
      </w:r>
      <w:r w:rsidR="0044700E">
        <w:t xml:space="preserve">87832084 | </w:t>
      </w:r>
      <w:r w:rsidR="00AD6D98">
        <w:t>mohamedmuslih_zaba@hotmail.com</w:t>
      </w:r>
    </w:p>
    <w:p w14:paraId="6674A243" w14:textId="7BE3EE4B" w:rsidR="006D1E5F" w:rsidRPr="00877D43" w:rsidRDefault="00AE320D" w:rsidP="006D1E5F">
      <w:pPr>
        <w:pStyle w:val="Heading1"/>
        <w:rPr>
          <w:u w:val="single"/>
        </w:rPr>
      </w:pPr>
      <w:r>
        <w:rPr>
          <w:u w:val="single"/>
        </w:rPr>
        <w:t xml:space="preserve">Education </w:t>
      </w:r>
    </w:p>
    <w:p w14:paraId="39F5CFC7" w14:textId="742EFFB6" w:rsidR="006D1E5F" w:rsidRDefault="00A069D9" w:rsidP="006D1E5F">
      <w:r>
        <w:t>Opera Estate</w:t>
      </w:r>
      <w:r w:rsidR="00610310">
        <w:t xml:space="preserve"> </w:t>
      </w:r>
      <w:r>
        <w:t>Primary S</w:t>
      </w:r>
      <w:r w:rsidR="00877D43" w:rsidRPr="00877D43">
        <w:t>chool</w:t>
      </w:r>
      <w:r>
        <w:t xml:space="preserve"> </w:t>
      </w:r>
      <w:r w:rsidR="00B20C38">
        <w:t xml:space="preserve">    01 – 07</w:t>
      </w:r>
    </w:p>
    <w:p w14:paraId="208F0648" w14:textId="125A129D" w:rsidR="00A02D20" w:rsidRDefault="00C12481" w:rsidP="00A02D20">
      <w:r>
        <w:t>Incomplete PSLE</w:t>
      </w:r>
      <w:bookmarkStart w:id="0" w:name="_GoBack"/>
      <w:bookmarkEnd w:id="0"/>
    </w:p>
    <w:p w14:paraId="63BC4881" w14:textId="77777777" w:rsidR="00DA58FF" w:rsidRDefault="00DA58FF" w:rsidP="00A02D20"/>
    <w:p w14:paraId="0F579218" w14:textId="77777777" w:rsidR="00C12481" w:rsidRDefault="00C12481" w:rsidP="00A02D20"/>
    <w:p w14:paraId="0F3B6C05" w14:textId="41E627D6" w:rsidR="00DA58FF" w:rsidRPr="00DA58FF" w:rsidRDefault="001558DB" w:rsidP="00DA58FF">
      <w:r>
        <w:t xml:space="preserve">North Light School               </w:t>
      </w:r>
      <w:r w:rsidR="005264CA">
        <w:t>08 –</w:t>
      </w:r>
      <w:r w:rsidR="002518C9">
        <w:t xml:space="preserve"> 11</w:t>
      </w:r>
    </w:p>
    <w:p w14:paraId="648E0753" w14:textId="64E5E87F" w:rsidR="005264CA" w:rsidRDefault="00DA58FF" w:rsidP="00A02D2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ITE Skill certificate (ISC)</w:t>
      </w:r>
    </w:p>
    <w:p w14:paraId="75DEFACE" w14:textId="6A361639" w:rsidR="00DA58FF" w:rsidRDefault="00DA58FF" w:rsidP="00A02D20"/>
    <w:p w14:paraId="148916A3" w14:textId="77777777" w:rsidR="00943742" w:rsidRDefault="00943742" w:rsidP="00A02D20"/>
    <w:p w14:paraId="04355B32" w14:textId="4AB3C93D" w:rsidR="005264CA" w:rsidRDefault="004E7C58" w:rsidP="00A02D20">
      <w:r>
        <w:t>Institute</w:t>
      </w:r>
      <w:r w:rsidR="001D70EA">
        <w:t xml:space="preserve"> </w:t>
      </w:r>
      <w:r>
        <w:t>Technical E</w:t>
      </w:r>
      <w:r w:rsidR="00EF78C8" w:rsidRPr="00EF78C8">
        <w:t>ducation</w:t>
      </w:r>
      <w:r w:rsidR="002518C9">
        <w:t xml:space="preserve"> West</w:t>
      </w:r>
      <w:r w:rsidR="00DA58FF">
        <w:t xml:space="preserve">      </w:t>
      </w:r>
      <w:r w:rsidR="0052398E">
        <w:t>1</w:t>
      </w:r>
      <w:r w:rsidR="001977DA">
        <w:t>3 - 14</w:t>
      </w:r>
    </w:p>
    <w:p w14:paraId="10993BAA" w14:textId="20811BA2" w:rsidR="0059120E" w:rsidRDefault="005D2060" w:rsidP="00943742">
      <w:r>
        <w:t>Western Culinary Arts (</w:t>
      </w:r>
      <w:r w:rsidR="00BB3964">
        <w:t xml:space="preserve"> </w:t>
      </w:r>
      <w:r>
        <w:t>Nitec</w:t>
      </w:r>
      <w:r w:rsidR="00BB3964">
        <w:t xml:space="preserve"> )</w:t>
      </w:r>
    </w:p>
    <w:p w14:paraId="6192AC91" w14:textId="7E5B6C5B" w:rsidR="0059120E" w:rsidRDefault="0059120E"/>
    <w:p w14:paraId="2C8974FA" w14:textId="2B478F9D" w:rsidR="00F3758B" w:rsidRDefault="009B15E0" w:rsidP="006C4D8E">
      <w:pPr>
        <w:pStyle w:val="Heading1"/>
      </w:pPr>
      <w:sdt>
        <w:sdtPr>
          <w:id w:val="617349259"/>
          <w:placeholder>
            <w:docPart w:val="25EEDFB6A307A446AC48378EB0FD2A85"/>
          </w:placeholder>
          <w:temporary/>
          <w:showingPlcHdr/>
          <w15:appearance w15:val="hidden"/>
        </w:sdtPr>
        <w:sdtEndPr/>
        <w:sdtContent>
          <w:r w:rsidR="008E2E2A">
            <w:t>Experience</w:t>
          </w:r>
        </w:sdtContent>
      </w:sdt>
    </w:p>
    <w:p w14:paraId="397E37F5" w14:textId="7B90171A" w:rsidR="00A50B52" w:rsidRDefault="00E85F57" w:rsidP="00A50B52">
      <w:pPr>
        <w:pStyle w:val="Heading3"/>
      </w:pPr>
      <w:r>
        <w:t>Ad</w:t>
      </w:r>
      <w:r w:rsidR="002F7A70">
        <w:t>rift by David M</w:t>
      </w:r>
      <w:r w:rsidR="00E000F7" w:rsidRPr="00E000F7">
        <w:t>ye</w:t>
      </w:r>
      <w:r w:rsidR="00367D27">
        <w:t xml:space="preserve">rs - marina bay sand restaurant </w:t>
      </w:r>
      <w:r w:rsidR="0065187E">
        <w:t xml:space="preserve"> </w:t>
      </w:r>
      <w:r w:rsidR="00E87FC6">
        <w:t xml:space="preserve">11/2016 </w:t>
      </w:r>
      <w:r w:rsidR="00316CDF">
        <w:t xml:space="preserve">– </w:t>
      </w:r>
      <w:r w:rsidR="00AD1631">
        <w:t>04/2017</w:t>
      </w:r>
    </w:p>
    <w:p w14:paraId="7D50813B" w14:textId="762D04F8" w:rsidR="005E1A56" w:rsidRDefault="001765FF" w:rsidP="005E1A56">
      <w:r>
        <w:t>•</w:t>
      </w:r>
      <w:r w:rsidR="005E1A56">
        <w:t xml:space="preserve"> Maintaining high standards of hygiene </w:t>
      </w:r>
    </w:p>
    <w:p w14:paraId="147A9FCF" w14:textId="6C27FED8" w:rsidR="005E1A56" w:rsidRDefault="001765FF" w:rsidP="005E1A56">
      <w:r>
        <w:t>•</w:t>
      </w:r>
      <w:r w:rsidR="005E1A56">
        <w:t xml:space="preserve"> Preparing the ingredients for a more senior chef </w:t>
      </w:r>
    </w:p>
    <w:p w14:paraId="3F5186EA" w14:textId="4AC5C265" w:rsidR="005E1A56" w:rsidRDefault="001765FF" w:rsidP="005E1A56">
      <w:r>
        <w:t>•</w:t>
      </w:r>
      <w:r w:rsidR="005E1A56">
        <w:t xml:space="preserve"> Measuring dish ingredients and portion sizes accurately </w:t>
      </w:r>
    </w:p>
    <w:p w14:paraId="6A0DDF5A" w14:textId="46A40284" w:rsidR="00302BF8" w:rsidRDefault="001765FF" w:rsidP="00E74D86">
      <w:r>
        <w:t>•</w:t>
      </w:r>
      <w:r w:rsidR="005E1A56">
        <w:t xml:space="preserve"> Dealing with deliveries and stock rotation</w:t>
      </w:r>
    </w:p>
    <w:p w14:paraId="589426DE" w14:textId="77777777" w:rsidR="001765FF" w:rsidRDefault="001765FF" w:rsidP="00E74D86"/>
    <w:p w14:paraId="14C05DDE" w14:textId="77777777" w:rsidR="001765FF" w:rsidRDefault="001765FF" w:rsidP="00E74D86"/>
    <w:p w14:paraId="061899BC" w14:textId="1D9EAB7D" w:rsidR="00E56D4E" w:rsidRDefault="00322820" w:rsidP="00E74D86">
      <w:r>
        <w:t>Marché M</w:t>
      </w:r>
      <w:r w:rsidR="00667613">
        <w:t>ovenpick</w:t>
      </w:r>
      <w:r w:rsidR="00433B5A">
        <w:t xml:space="preserve"> -</w:t>
      </w:r>
      <w:r w:rsidR="00667613">
        <w:t xml:space="preserve"> S</w:t>
      </w:r>
      <w:r w:rsidR="00E74D86">
        <w:t xml:space="preserve">untec </w:t>
      </w:r>
      <w:r w:rsidR="00FD43E9">
        <w:t xml:space="preserve"> </w:t>
      </w:r>
      <w:r w:rsidR="00300643">
        <w:t>04/2016 -</w:t>
      </w:r>
      <w:r w:rsidR="00A73515">
        <w:t xml:space="preserve">10/2016 </w:t>
      </w:r>
    </w:p>
    <w:p w14:paraId="1448DB54" w14:textId="6531FF25" w:rsidR="00E56D4E" w:rsidRDefault="00E56D4E" w:rsidP="00E74D86">
      <w:r>
        <w:t>•</w:t>
      </w:r>
      <w:r w:rsidR="00824E0A">
        <w:t>pizza station</w:t>
      </w:r>
    </w:p>
    <w:p w14:paraId="20B742DC" w14:textId="511A0BEC" w:rsidR="00E56D4E" w:rsidRDefault="00E56D4E" w:rsidP="00E74D86">
      <w:r>
        <w:t>•</w:t>
      </w:r>
      <w:r w:rsidR="00824E0A">
        <w:t>pasta station</w:t>
      </w:r>
    </w:p>
    <w:p w14:paraId="05F7B650" w14:textId="77777777" w:rsidR="000735F1" w:rsidRPr="00E74D86" w:rsidRDefault="000735F1" w:rsidP="00E74D86"/>
    <w:p w14:paraId="2FA26D21" w14:textId="0AFD0113" w:rsidR="00DF6A38" w:rsidRDefault="00E74944" w:rsidP="0065187E">
      <w:r>
        <w:t>M</w:t>
      </w:r>
      <w:r w:rsidR="00037900">
        <w:t>arché M</w:t>
      </w:r>
      <w:r w:rsidR="00037900" w:rsidRPr="00037900">
        <w:t>ovenpick</w:t>
      </w:r>
      <w:r w:rsidR="009257B4">
        <w:t xml:space="preserve"> -</w:t>
      </w:r>
      <w:r w:rsidR="00667613">
        <w:t xml:space="preserve"> S</w:t>
      </w:r>
      <w:r w:rsidR="003A6614">
        <w:t xml:space="preserve">omerset 313 </w:t>
      </w:r>
      <w:r w:rsidR="00276E9B">
        <w:t xml:space="preserve">internships  </w:t>
      </w:r>
      <w:r w:rsidR="00D40E37">
        <w:t>0</w:t>
      </w:r>
      <w:r w:rsidR="004139CA">
        <w:t>7/2013 – 12/2013</w:t>
      </w:r>
    </w:p>
    <w:p w14:paraId="4431DF22" w14:textId="77777777" w:rsidR="00302BF8" w:rsidRDefault="004131C5" w:rsidP="0065187E">
      <w:r>
        <w:t>•</w:t>
      </w:r>
      <w:r w:rsidR="00302BF8">
        <w:t xml:space="preserve"> Rosti station</w:t>
      </w:r>
    </w:p>
    <w:p w14:paraId="53CF439F" w14:textId="26AC0E1D" w:rsidR="004131C5" w:rsidRDefault="004131C5" w:rsidP="0065187E">
      <w:r>
        <w:t>•</w:t>
      </w:r>
      <w:r w:rsidR="00C328B7">
        <w:t xml:space="preserve"> Pizza Station</w:t>
      </w:r>
    </w:p>
    <w:p w14:paraId="00EBA5FF" w14:textId="5085FB56" w:rsidR="004131C5" w:rsidRDefault="004131C5" w:rsidP="0065187E">
      <w:r>
        <w:t>•</w:t>
      </w:r>
      <w:r w:rsidR="00737C9D">
        <w:t xml:space="preserve"> Pasta Station</w:t>
      </w:r>
    </w:p>
    <w:p w14:paraId="063BD078" w14:textId="24048373" w:rsidR="00C85927" w:rsidRDefault="00C85927" w:rsidP="0065187E"/>
    <w:p w14:paraId="3151A3C5" w14:textId="77777777" w:rsidR="00C85927" w:rsidRDefault="00C85927" w:rsidP="0065187E"/>
    <w:p w14:paraId="5CA94AC0" w14:textId="76E53E09" w:rsidR="008C5543" w:rsidRDefault="00037B80" w:rsidP="0065187E">
      <w:r>
        <w:t>Shangri-La Rasa Sentosa R</w:t>
      </w:r>
      <w:r w:rsidR="008C5543" w:rsidRPr="008C5543">
        <w:t>esort</w:t>
      </w:r>
      <w:r w:rsidR="00604821">
        <w:t xml:space="preserve"> </w:t>
      </w:r>
      <w:r w:rsidR="006F56BB">
        <w:t>Part Ti</w:t>
      </w:r>
      <w:r w:rsidR="00747046">
        <w:t xml:space="preserve">me </w:t>
      </w:r>
      <w:r w:rsidR="003A2F7B">
        <w:t xml:space="preserve">04/2013 </w:t>
      </w:r>
      <w:r w:rsidR="00D20589">
        <w:t>–</w:t>
      </w:r>
      <w:r w:rsidR="003A2F7B">
        <w:t xml:space="preserve"> </w:t>
      </w:r>
      <w:r w:rsidR="00D20589">
        <w:t>06/2013</w:t>
      </w:r>
    </w:p>
    <w:p w14:paraId="7C8BE83E" w14:textId="7B15570E" w:rsidR="00ED0F71" w:rsidRDefault="00225B04" w:rsidP="0065187E">
      <w:r>
        <w:t xml:space="preserve">•Indian kitchen </w:t>
      </w:r>
    </w:p>
    <w:p w14:paraId="3176C927" w14:textId="2B308950" w:rsidR="00604821" w:rsidRDefault="00604821" w:rsidP="0065187E">
      <w:r>
        <w:t>• Mise en place</w:t>
      </w:r>
    </w:p>
    <w:p w14:paraId="026AECF5" w14:textId="1FAF77D9" w:rsidR="006F56BB" w:rsidRDefault="006F56BB" w:rsidP="0065187E"/>
    <w:p w14:paraId="4611A30F" w14:textId="3C663122" w:rsidR="004624F1" w:rsidRDefault="00E74944" w:rsidP="004624F1">
      <w:r>
        <w:t>Popeyes L</w:t>
      </w:r>
      <w:r w:rsidR="00433B5A">
        <w:t xml:space="preserve">ouisiana </w:t>
      </w:r>
      <w:r>
        <w:t>K</w:t>
      </w:r>
      <w:r w:rsidR="00433B5A">
        <w:t>itchen</w:t>
      </w:r>
      <w:r w:rsidR="00D06190">
        <w:t xml:space="preserve"> –</w:t>
      </w:r>
      <w:r w:rsidR="006F56BB">
        <w:t xml:space="preserve"> D</w:t>
      </w:r>
      <w:r w:rsidR="00D06190">
        <w:t xml:space="preserve">owntown </w:t>
      </w:r>
      <w:r w:rsidR="006F56BB">
        <w:t>E</w:t>
      </w:r>
      <w:r w:rsidR="00D06190">
        <w:t>ast 04/2010 -</w:t>
      </w:r>
      <w:r w:rsidR="005E313F">
        <w:t>0</w:t>
      </w:r>
      <w:r w:rsidR="004624F1">
        <w:t>5/2011</w:t>
      </w:r>
    </w:p>
    <w:p w14:paraId="69FE486D" w14:textId="580A0ADE" w:rsidR="00BC7C17" w:rsidRDefault="00BC7C17" w:rsidP="004624F1">
      <w:r>
        <w:t>•</w:t>
      </w:r>
      <w:r w:rsidR="00E74944">
        <w:t xml:space="preserve">cook </w:t>
      </w:r>
    </w:p>
    <w:p w14:paraId="71BF5376" w14:textId="77777777" w:rsidR="005E4090" w:rsidRDefault="005E4090" w:rsidP="004624F1"/>
    <w:p w14:paraId="77065A7E" w14:textId="77777777" w:rsidR="004131C5" w:rsidRDefault="004131C5" w:rsidP="004624F1"/>
    <w:p w14:paraId="50AF24F8" w14:textId="77777777" w:rsidR="00FB65E2" w:rsidRDefault="006758CB" w:rsidP="00C8664A">
      <w:pPr>
        <w:rPr>
          <w:b/>
        </w:rPr>
      </w:pPr>
      <w:r w:rsidRPr="00433B5A">
        <w:rPr>
          <w:b/>
        </w:rPr>
        <w:t>National Services</w:t>
      </w:r>
    </w:p>
    <w:p w14:paraId="1C2B0998" w14:textId="3D104618" w:rsidR="00C8664A" w:rsidRPr="00FB65E2" w:rsidRDefault="00FB65E2" w:rsidP="00C8664A">
      <w:pPr>
        <w:rPr>
          <w:b/>
        </w:rPr>
      </w:pPr>
      <w:r>
        <w:rPr>
          <w:b/>
        </w:rPr>
        <w:t>•</w:t>
      </w:r>
      <w:r w:rsidR="00D66638">
        <w:rPr>
          <w:b/>
        </w:rPr>
        <w:t xml:space="preserve"> </w:t>
      </w:r>
      <w:r w:rsidR="00C8664A">
        <w:t xml:space="preserve">Completed </w:t>
      </w:r>
    </w:p>
    <w:p w14:paraId="7E440F4B" w14:textId="4952AF4C" w:rsidR="00C8664A" w:rsidRDefault="00FB65E2" w:rsidP="00C8664A">
      <w:r>
        <w:t>•</w:t>
      </w:r>
      <w:r w:rsidR="00D66638">
        <w:t xml:space="preserve"> </w:t>
      </w:r>
      <w:r w:rsidR="00E74944">
        <w:t>S</w:t>
      </w:r>
      <w:r w:rsidR="00C06272">
        <w:t xml:space="preserve">tore </w:t>
      </w:r>
      <w:r w:rsidR="00C8664A">
        <w:t xml:space="preserve">man </w:t>
      </w:r>
      <w:r w:rsidR="00E17F74">
        <w:t xml:space="preserve"> </w:t>
      </w:r>
    </w:p>
    <w:p w14:paraId="0C76F0EC" w14:textId="7C3AD2E4" w:rsidR="00E17F74" w:rsidRDefault="00FB65E2" w:rsidP="00C8664A">
      <w:r>
        <w:t>•</w:t>
      </w:r>
      <w:r w:rsidR="00D66638">
        <w:t xml:space="preserve"> </w:t>
      </w:r>
      <w:r w:rsidR="00E17F74">
        <w:t>PES C</w:t>
      </w:r>
    </w:p>
    <w:p w14:paraId="6A17B842" w14:textId="360A5427" w:rsidR="00FB65E2" w:rsidRPr="001B3106" w:rsidRDefault="00FB65E2" w:rsidP="001B3106">
      <w:pPr>
        <w:divId w:val="1747875932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en-GB"/>
        </w:rPr>
      </w:pPr>
      <w:r>
        <w:t>•</w:t>
      </w:r>
      <w:r w:rsidR="00D66638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val="en-SG" w:eastAsia="en-GB"/>
        </w:rPr>
        <w:t xml:space="preserve"> </w:t>
      </w:r>
      <w:r w:rsidR="001B3106">
        <w:t>Corporal</w:t>
      </w:r>
    </w:p>
    <w:p w14:paraId="1D9FCAE1" w14:textId="7B595CBA" w:rsidR="005E4090" w:rsidRPr="00C8664A" w:rsidRDefault="005E4090" w:rsidP="00C8664A"/>
    <w:p w14:paraId="3E86C3A4" w14:textId="2B73970F" w:rsidR="0059120E" w:rsidRDefault="0059120E"/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F4BA2" w14:textId="77777777" w:rsidR="009B15E0" w:rsidRDefault="009B15E0">
      <w:pPr>
        <w:spacing w:after="0" w:line="240" w:lineRule="auto"/>
      </w:pPr>
      <w:r>
        <w:separator/>
      </w:r>
    </w:p>
  </w:endnote>
  <w:endnote w:type="continuationSeparator" w:id="0">
    <w:p w14:paraId="2BE45872" w14:textId="77777777" w:rsidR="009B15E0" w:rsidRDefault="009B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F2597" w14:textId="21A7ED33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3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3F66C" w14:textId="77777777" w:rsidR="009B15E0" w:rsidRDefault="009B15E0">
      <w:pPr>
        <w:spacing w:after="0" w:line="240" w:lineRule="auto"/>
      </w:pPr>
      <w:r>
        <w:separator/>
      </w:r>
    </w:p>
  </w:footnote>
  <w:footnote w:type="continuationSeparator" w:id="0">
    <w:p w14:paraId="188E329A" w14:textId="77777777" w:rsidR="009B15E0" w:rsidRDefault="009B1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E9E4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C85E7D" wp14:editId="6CDDB43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CAB77D7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3CEE8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0572415" wp14:editId="7A0FF0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D5694C8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816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857C3"/>
    <w:multiLevelType w:val="hybridMultilevel"/>
    <w:tmpl w:val="42726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319F5"/>
    <w:multiLevelType w:val="hybridMultilevel"/>
    <w:tmpl w:val="EA660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86BA4"/>
    <w:multiLevelType w:val="hybridMultilevel"/>
    <w:tmpl w:val="72CED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6A6"/>
    <w:multiLevelType w:val="hybridMultilevel"/>
    <w:tmpl w:val="20A0D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F71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312E4"/>
    <w:multiLevelType w:val="hybridMultilevel"/>
    <w:tmpl w:val="BE8EB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6112F"/>
    <w:multiLevelType w:val="hybridMultilevel"/>
    <w:tmpl w:val="EEC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72"/>
    <w:rsid w:val="00037900"/>
    <w:rsid w:val="00037B80"/>
    <w:rsid w:val="000735F1"/>
    <w:rsid w:val="00096049"/>
    <w:rsid w:val="000A3568"/>
    <w:rsid w:val="000C45C2"/>
    <w:rsid w:val="000E6C1E"/>
    <w:rsid w:val="00123E61"/>
    <w:rsid w:val="00150D77"/>
    <w:rsid w:val="001558DB"/>
    <w:rsid w:val="001765FF"/>
    <w:rsid w:val="00190397"/>
    <w:rsid w:val="001977DA"/>
    <w:rsid w:val="001B3106"/>
    <w:rsid w:val="001D70EA"/>
    <w:rsid w:val="001D7B6F"/>
    <w:rsid w:val="00225B04"/>
    <w:rsid w:val="00244ECE"/>
    <w:rsid w:val="002518C9"/>
    <w:rsid w:val="00276E9B"/>
    <w:rsid w:val="002A7605"/>
    <w:rsid w:val="002F7A70"/>
    <w:rsid w:val="00300643"/>
    <w:rsid w:val="00302BF8"/>
    <w:rsid w:val="00316CDF"/>
    <w:rsid w:val="00322820"/>
    <w:rsid w:val="003256A5"/>
    <w:rsid w:val="00360DA1"/>
    <w:rsid w:val="00364B2B"/>
    <w:rsid w:val="00367D27"/>
    <w:rsid w:val="003757BC"/>
    <w:rsid w:val="00380867"/>
    <w:rsid w:val="003A2F7B"/>
    <w:rsid w:val="003A6614"/>
    <w:rsid w:val="003A7041"/>
    <w:rsid w:val="003C3991"/>
    <w:rsid w:val="003C6431"/>
    <w:rsid w:val="004131C5"/>
    <w:rsid w:val="004139CA"/>
    <w:rsid w:val="004160AE"/>
    <w:rsid w:val="00423C10"/>
    <w:rsid w:val="00433B5A"/>
    <w:rsid w:val="0044700E"/>
    <w:rsid w:val="0044756C"/>
    <w:rsid w:val="004624F1"/>
    <w:rsid w:val="0048292D"/>
    <w:rsid w:val="00491EE0"/>
    <w:rsid w:val="004E7C58"/>
    <w:rsid w:val="005073DD"/>
    <w:rsid w:val="0052398E"/>
    <w:rsid w:val="005264CA"/>
    <w:rsid w:val="00540C96"/>
    <w:rsid w:val="00551A02"/>
    <w:rsid w:val="00580F52"/>
    <w:rsid w:val="0059120E"/>
    <w:rsid w:val="005D08F9"/>
    <w:rsid w:val="005D2060"/>
    <w:rsid w:val="005E1A56"/>
    <w:rsid w:val="005E313F"/>
    <w:rsid w:val="005E4090"/>
    <w:rsid w:val="00604821"/>
    <w:rsid w:val="00610310"/>
    <w:rsid w:val="00613183"/>
    <w:rsid w:val="00616CB8"/>
    <w:rsid w:val="0065187E"/>
    <w:rsid w:val="00667613"/>
    <w:rsid w:val="006758CB"/>
    <w:rsid w:val="006C4D8E"/>
    <w:rsid w:val="006D1E5F"/>
    <w:rsid w:val="006D7FCA"/>
    <w:rsid w:val="006E6BC6"/>
    <w:rsid w:val="006F56BB"/>
    <w:rsid w:val="00737C9D"/>
    <w:rsid w:val="00747046"/>
    <w:rsid w:val="00756DE0"/>
    <w:rsid w:val="00757105"/>
    <w:rsid w:val="00771027"/>
    <w:rsid w:val="007A5B19"/>
    <w:rsid w:val="007C0414"/>
    <w:rsid w:val="007C73B1"/>
    <w:rsid w:val="00824E0A"/>
    <w:rsid w:val="008561A1"/>
    <w:rsid w:val="00877D43"/>
    <w:rsid w:val="00883B18"/>
    <w:rsid w:val="008869D0"/>
    <w:rsid w:val="008C5543"/>
    <w:rsid w:val="008D438A"/>
    <w:rsid w:val="008E2E2A"/>
    <w:rsid w:val="00921002"/>
    <w:rsid w:val="009257B4"/>
    <w:rsid w:val="00943742"/>
    <w:rsid w:val="009752C3"/>
    <w:rsid w:val="009860FE"/>
    <w:rsid w:val="00987A67"/>
    <w:rsid w:val="009B15E0"/>
    <w:rsid w:val="009D0EA5"/>
    <w:rsid w:val="009E5B60"/>
    <w:rsid w:val="00A02D20"/>
    <w:rsid w:val="00A069D9"/>
    <w:rsid w:val="00A50B52"/>
    <w:rsid w:val="00A6618A"/>
    <w:rsid w:val="00A66A0C"/>
    <w:rsid w:val="00A73515"/>
    <w:rsid w:val="00AD1631"/>
    <w:rsid w:val="00AD391B"/>
    <w:rsid w:val="00AD6D98"/>
    <w:rsid w:val="00AE0087"/>
    <w:rsid w:val="00AE320D"/>
    <w:rsid w:val="00B20C38"/>
    <w:rsid w:val="00B24102"/>
    <w:rsid w:val="00B33E52"/>
    <w:rsid w:val="00B80C5C"/>
    <w:rsid w:val="00BB3964"/>
    <w:rsid w:val="00BC7C17"/>
    <w:rsid w:val="00C06272"/>
    <w:rsid w:val="00C12481"/>
    <w:rsid w:val="00C170FF"/>
    <w:rsid w:val="00C328B7"/>
    <w:rsid w:val="00C4535F"/>
    <w:rsid w:val="00C60F29"/>
    <w:rsid w:val="00C85927"/>
    <w:rsid w:val="00C8664A"/>
    <w:rsid w:val="00CD53C1"/>
    <w:rsid w:val="00D02D21"/>
    <w:rsid w:val="00D06190"/>
    <w:rsid w:val="00D112BB"/>
    <w:rsid w:val="00D129A4"/>
    <w:rsid w:val="00D20589"/>
    <w:rsid w:val="00D22E37"/>
    <w:rsid w:val="00D40E37"/>
    <w:rsid w:val="00D66638"/>
    <w:rsid w:val="00D95E4E"/>
    <w:rsid w:val="00DA0B28"/>
    <w:rsid w:val="00DA58FF"/>
    <w:rsid w:val="00DA6CC9"/>
    <w:rsid w:val="00DB03F6"/>
    <w:rsid w:val="00DB3F72"/>
    <w:rsid w:val="00DE2F0D"/>
    <w:rsid w:val="00DF5A75"/>
    <w:rsid w:val="00DF6A38"/>
    <w:rsid w:val="00E000F7"/>
    <w:rsid w:val="00E17F74"/>
    <w:rsid w:val="00E56D4E"/>
    <w:rsid w:val="00E74944"/>
    <w:rsid w:val="00E74D86"/>
    <w:rsid w:val="00E77DEF"/>
    <w:rsid w:val="00E85F57"/>
    <w:rsid w:val="00E86ABA"/>
    <w:rsid w:val="00E87FC6"/>
    <w:rsid w:val="00ED0F71"/>
    <w:rsid w:val="00EE7A73"/>
    <w:rsid w:val="00EF78C8"/>
    <w:rsid w:val="00F0315F"/>
    <w:rsid w:val="00F24E4C"/>
    <w:rsid w:val="00F3758B"/>
    <w:rsid w:val="00F44A14"/>
    <w:rsid w:val="00F86862"/>
    <w:rsid w:val="00FB65E2"/>
    <w:rsid w:val="00FB7556"/>
    <w:rsid w:val="00FC0FCA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1D969"/>
  <w15:chartTrackingRefBased/>
  <w15:docId w15:val="{E544C5B9-4AC3-D745-BA3D-9CB52F50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.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.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.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.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.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.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.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.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.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.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.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.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.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.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.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apple-converted-space">
    <w:name w:val="apple-converted-space"/>
    <w:basedOn w:val="DefaultParagraphFont"/>
    <w:rsid w:val="00C1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2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3A4D647-C6EE-F14E-BF16-7230F914B6A3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EEDFB6A307A446AC48378EB0FD2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AFBE-F4E4-7940-B296-099E496B69AB}"/>
      </w:docPartPr>
      <w:docPartBody>
        <w:p w:rsidR="00D41D28" w:rsidRDefault="00BB23DD">
          <w:pPr>
            <w:pStyle w:val="25EEDFB6A307A446AC48378EB0FD2A8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DD"/>
    <w:rsid w:val="002015B4"/>
    <w:rsid w:val="004C4019"/>
    <w:rsid w:val="005D5279"/>
    <w:rsid w:val="00BB23DD"/>
    <w:rsid w:val="00D41D28"/>
    <w:rsid w:val="00E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B97D9C20588E49B26D265433C2D151">
    <w:name w:val="2AB97D9C20588E49B26D265433C2D151"/>
  </w:style>
  <w:style w:type="paragraph" w:customStyle="1" w:styleId="2D1877C7CACD674687C7D5F76CDB2F35">
    <w:name w:val="2D1877C7CACD674687C7D5F76CDB2F35"/>
  </w:style>
  <w:style w:type="paragraph" w:customStyle="1" w:styleId="CABF4D5B86A097498112174855EB02E8">
    <w:name w:val="CABF4D5B86A097498112174855EB02E8"/>
  </w:style>
  <w:style w:type="paragraph" w:customStyle="1" w:styleId="6FDB8D6155EC3B40A50D67B70E038A9A">
    <w:name w:val="6FDB8D6155EC3B40A50D67B70E038A9A"/>
  </w:style>
  <w:style w:type="paragraph" w:customStyle="1" w:styleId="51BA89D4CA1D9440A8BBC6B85595FAC2">
    <w:name w:val="51BA89D4CA1D9440A8BBC6B85595FAC2"/>
  </w:style>
  <w:style w:type="paragraph" w:customStyle="1" w:styleId="C3EBEB1EF62D8444B8F2A1659DAF1371">
    <w:name w:val="C3EBEB1EF62D8444B8F2A1659DAF1371"/>
  </w:style>
  <w:style w:type="paragraph" w:customStyle="1" w:styleId="B7DAD4D4F2A5F94AB15E168BAC3152D4">
    <w:name w:val="B7DAD4D4F2A5F94AB15E168BAC3152D4"/>
  </w:style>
  <w:style w:type="paragraph" w:customStyle="1" w:styleId="25EEDFB6A307A446AC48378EB0FD2A85">
    <w:name w:val="25EEDFB6A307A446AC48378EB0FD2A85"/>
  </w:style>
  <w:style w:type="paragraph" w:customStyle="1" w:styleId="2BFA4749542CE14093C79238838631DE">
    <w:name w:val="2BFA4749542CE14093C79238838631DE"/>
  </w:style>
  <w:style w:type="paragraph" w:customStyle="1" w:styleId="49801648B30D7248B803327248939C56">
    <w:name w:val="49801648B30D7248B803327248939C56"/>
  </w:style>
  <w:style w:type="paragraph" w:customStyle="1" w:styleId="040060124EEB6D4B98596901593FCA11">
    <w:name w:val="040060124EEB6D4B98596901593FCA11"/>
  </w:style>
  <w:style w:type="paragraph" w:customStyle="1" w:styleId="DA76DCC1D5DAB04E8C3434CE6F1221E6">
    <w:name w:val="DA76DCC1D5DAB04E8C3434CE6F1221E6"/>
  </w:style>
  <w:style w:type="paragraph" w:customStyle="1" w:styleId="BDFD693292B6DD4782CF7CBF5F08B4BB">
    <w:name w:val="BDFD693292B6DD4782CF7CBF5F08B4BB"/>
  </w:style>
  <w:style w:type="paragraph" w:customStyle="1" w:styleId="66C4B1FBA5307841B1C20B132A04BD2E">
    <w:name w:val="66C4B1FBA5307841B1C20B132A04BD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%7bC3A4D647-C6EE-F14E-BF16-7230F914B6A3%7dtf16392120.dotx</Template>
  <TotalTime>120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Muslih Zaba</cp:lastModifiedBy>
  <cp:revision>131</cp:revision>
  <dcterms:created xsi:type="dcterms:W3CDTF">2017-06-27T10:46:00Z</dcterms:created>
  <dcterms:modified xsi:type="dcterms:W3CDTF">2017-06-30T14:27:00Z</dcterms:modified>
</cp:coreProperties>
</file>